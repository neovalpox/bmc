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CA" w:rsidRPr="00184685" w:rsidRDefault="00F17E01">
      <w:pPr>
        <w:pStyle w:val="Titre"/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Serveur de Connexion externe Aruba</w:t>
      </w:r>
    </w:p>
    <w:p w:rsidR="003A73CA" w:rsidRPr="00184685" w:rsidRDefault="00F17E01" w:rsidP="00F17E01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Configuration Aruba</w:t>
      </w:r>
      <w:r>
        <w:rPr>
          <w:rFonts w:ascii="Trebuchet MS" w:hAnsi="Trebuchet MS"/>
          <w:noProof/>
          <w:color w:val="90C226"/>
          <w:lang w:val="fr-FR"/>
        </w:rPr>
        <w:tab/>
      </w:r>
    </w:p>
    <w:p w:rsidR="003A73CA" w:rsidRDefault="003A73CA">
      <w:pPr>
        <w:rPr>
          <w:rFonts w:ascii="Trebuchet MS" w:hAnsi="Trebuchet MS"/>
          <w:noProof/>
          <w:lang w:val="fr-FR"/>
        </w:rPr>
      </w:pPr>
    </w:p>
    <w:p w:rsid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Créer un réseau GUEST et selectionner le primary usage : Guest.</w:t>
      </w:r>
    </w:p>
    <w:p w:rsid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Selectionner le type d’optention d’adresse IP (Virtual Controller assigned pour eviter de surcharger le serveur DHCP)</w:t>
      </w:r>
    </w:p>
    <w:p w:rsid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 xml:space="preserve">Choisir External – Authentication </w:t>
      </w:r>
      <w:r w:rsidR="00613ACF">
        <w:rPr>
          <w:noProof/>
          <w:lang w:val="fr-FR"/>
        </w:rPr>
        <w:t>Radius</w:t>
      </w:r>
      <w:r>
        <w:rPr>
          <w:noProof/>
          <w:lang w:val="fr-FR"/>
        </w:rPr>
        <w:t xml:space="preserve"> comme Splash page type.</w:t>
      </w:r>
    </w:p>
    <w:p w:rsidR="00613ACF" w:rsidRDefault="00613ACF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Créer un serveur d’auth. Radius</w:t>
      </w:r>
    </w:p>
    <w:p w:rsidR="00613ACF" w:rsidRDefault="00613ACF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Intervalle de réauth. -&gt; 12h</w:t>
      </w:r>
    </w:p>
    <w:p w:rsid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Ne pas mettre d’encryption</w:t>
      </w:r>
    </w:p>
    <w:p w:rsidR="00F17E01" w:rsidRPr="00184685" w:rsidRDefault="00613ACF" w:rsidP="00F17E01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Page de garde externe</w:t>
      </w:r>
      <w:r w:rsidR="00F17E01">
        <w:rPr>
          <w:rFonts w:ascii="Trebuchet MS" w:hAnsi="Trebuchet MS"/>
          <w:noProof/>
          <w:color w:val="90C226"/>
          <w:lang w:val="fr-FR"/>
        </w:rPr>
        <w:tab/>
      </w:r>
    </w:p>
    <w:p w:rsidR="00F17E01" w:rsidRPr="00F17E01" w:rsidRDefault="00F17E01" w:rsidP="00F17E01">
      <w:pPr>
        <w:rPr>
          <w:noProof/>
          <w:lang w:val="fr-FR"/>
        </w:rPr>
      </w:pPr>
    </w:p>
    <w:p w:rsidR="00F17E01" w:rsidRP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 w:rsidRPr="00F17E01">
        <w:rPr>
          <w:noProof/>
          <w:lang w:val="fr-FR"/>
        </w:rPr>
        <w:t>Entrer l’adresse IP du serveur Web qui possède la page de connexion</w:t>
      </w:r>
    </w:p>
    <w:p w:rsidR="00F17E01" w:rsidRDefault="00F17E01" w:rsidP="00F17E01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Tapez le nom de la page PHP qui va faire l’authentification (ex : auth.php) ne pas oublier le / avant !</w:t>
      </w:r>
    </w:p>
    <w:p w:rsidR="00F17E01" w:rsidRPr="00613ACF" w:rsidRDefault="00F17E01" w:rsidP="00613ACF">
      <w:pPr>
        <w:pStyle w:val="Paragraphedeliste"/>
        <w:numPr>
          <w:ilvl w:val="0"/>
          <w:numId w:val="1"/>
        </w:numPr>
        <w:rPr>
          <w:noProof/>
          <w:lang w:val="fr-FR"/>
        </w:rPr>
      </w:pPr>
      <w:r>
        <w:rPr>
          <w:noProof/>
          <w:lang w:val="fr-FR"/>
        </w:rPr>
        <w:t>Port 80</w:t>
      </w:r>
    </w:p>
    <w:p w:rsidR="005440B9" w:rsidRPr="00184685" w:rsidRDefault="005440B9" w:rsidP="005440B9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Access</w:t>
      </w:r>
      <w:r>
        <w:rPr>
          <w:rFonts w:ascii="Trebuchet MS" w:hAnsi="Trebuchet MS"/>
          <w:noProof/>
          <w:color w:val="90C226"/>
          <w:lang w:val="fr-FR"/>
        </w:rPr>
        <w:tab/>
      </w:r>
    </w:p>
    <w:p w:rsidR="005440B9" w:rsidRDefault="005440B9" w:rsidP="005440B9">
      <w:pPr>
        <w:rPr>
          <w:noProof/>
          <w:lang w:val="fr-FR"/>
        </w:rPr>
      </w:pPr>
    </w:p>
    <w:p w:rsidR="005440B9" w:rsidRDefault="005440B9" w:rsidP="00F17E01">
      <w:pPr>
        <w:jc w:val="both"/>
        <w:rPr>
          <w:noProof/>
          <w:lang w:val="fr-FR"/>
        </w:rPr>
      </w:pPr>
      <w:r>
        <w:rPr>
          <w:noProof/>
          <w:lang w:val="fr-FR"/>
        </w:rPr>
        <w:t>Créer les Access Rules suivante :</w:t>
      </w:r>
    </w:p>
    <w:p w:rsidR="005440B9" w:rsidRDefault="005440B9" w:rsidP="005440B9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Allow dhcp to all destinations</w:t>
      </w:r>
    </w:p>
    <w:p w:rsidR="005440B9" w:rsidRDefault="005440B9" w:rsidP="005440B9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Allow dns to all destinations</w:t>
      </w:r>
    </w:p>
    <w:p w:rsidR="005440B9" w:rsidRDefault="005440B9" w:rsidP="005440B9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Allow https to all destinations</w:t>
      </w:r>
    </w:p>
    <w:p w:rsidR="005440B9" w:rsidRDefault="005440B9" w:rsidP="005440B9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Allow http to all destinations</w:t>
      </w:r>
    </w:p>
    <w:p w:rsidR="005440B9" w:rsidRDefault="005440B9" w:rsidP="005440B9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Deny any to all destinations</w:t>
      </w:r>
    </w:p>
    <w:p w:rsidR="00E14963" w:rsidRPr="00184685" w:rsidRDefault="00E14963" w:rsidP="00E14963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Installation du serveur CentOS</w:t>
      </w:r>
      <w:r>
        <w:rPr>
          <w:rFonts w:ascii="Trebuchet MS" w:hAnsi="Trebuchet MS"/>
          <w:noProof/>
          <w:color w:val="90C226"/>
          <w:lang w:val="fr-FR"/>
        </w:rPr>
        <w:tab/>
      </w:r>
    </w:p>
    <w:p w:rsidR="00E14963" w:rsidRDefault="00E14963" w:rsidP="00E14963">
      <w:pPr>
        <w:ind w:left="360"/>
        <w:jc w:val="both"/>
        <w:rPr>
          <w:noProof/>
          <w:lang w:val="fr-FR"/>
        </w:rPr>
      </w:pPr>
    </w:p>
    <w:p w:rsidR="00E14963" w:rsidRDefault="00E14963" w:rsidP="00E14963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Utiliser une version CentOS 6.0</w:t>
      </w:r>
    </w:p>
    <w:p w:rsidR="00E14963" w:rsidRPr="00E14963" w:rsidRDefault="00E14963" w:rsidP="00E14963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</w:p>
    <w:p w:rsidR="00E14963" w:rsidRPr="00184685" w:rsidRDefault="00E14963" w:rsidP="00E14963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Désactivation des Iptables</w:t>
      </w:r>
    </w:p>
    <w:p w:rsidR="00E14963" w:rsidRDefault="00E14963" w:rsidP="00E14963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/etc/init.d/iptables save</w:t>
      </w:r>
    </w:p>
    <w:p w:rsidR="00E14963" w:rsidRDefault="00E14963" w:rsidP="00E14963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/etc/init.d/iptables stop</w:t>
      </w:r>
    </w:p>
    <w:p w:rsidR="00E14963" w:rsidRDefault="00E14963" w:rsidP="00E14963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>
        <w:rPr>
          <w:noProof/>
          <w:lang w:val="fr-FR"/>
        </w:rPr>
        <w:t>chkconfig iptables off</w:t>
      </w:r>
    </w:p>
    <w:p w:rsidR="00E14963" w:rsidRPr="00184685" w:rsidRDefault="00E14963" w:rsidP="00E14963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lastRenderedPageBreak/>
        <w:t>Installation Radius</w:t>
      </w:r>
      <w:r>
        <w:rPr>
          <w:rFonts w:ascii="Trebuchet MS" w:hAnsi="Trebuchet MS"/>
          <w:noProof/>
          <w:color w:val="90C226"/>
          <w:lang w:val="fr-FR"/>
        </w:rPr>
        <w:tab/>
      </w:r>
    </w:p>
    <w:p w:rsidR="00503331" w:rsidRDefault="00503331" w:rsidP="00503331">
      <w:pPr>
        <w:pStyle w:val="Paragraphedeliste"/>
        <w:jc w:val="both"/>
        <w:rPr>
          <w:noProof/>
          <w:lang w:val="fr-FR"/>
        </w:rPr>
      </w:pP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yum install freeradius freeradius-mysql freeradius-utils mysql-server -y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mysql -uroot -pbmc4ever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CREATE DATABASE radius;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GRANT ALL PRIVILEGES ON radius.* TO radius@localhost IDENTIFIED BY "radpass";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GRANT ALL PRIVILEGES ON *.* TO USERNAME@IP IDENTIFIED BY "PASSWORD";</w:t>
      </w:r>
    </w:p>
    <w:p w:rsidR="00EF6B4C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GRANT ALL PRIVILEGES ON *.* TO USERNAME@"%" IDENTIFIED BY 'PASSWORD';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flush privileges;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exit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iptables -A INPUT -p tcp -m tcp --dport 3306 -j ACCEPT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service mysqld restart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sudo nano  /etc/selinux/config</w:t>
      </w:r>
    </w:p>
    <w:p w:rsidR="00503331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Remplacer la ligne SELINUX=enforcing</w:t>
      </w:r>
    </w:p>
    <w:p w:rsidR="00EF6B4C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par SELINUX=disabled</w:t>
      </w:r>
    </w:p>
    <w:p w:rsidR="00503331" w:rsidRPr="00503331" w:rsidRDefault="00503331" w:rsidP="00503331">
      <w:pPr>
        <w:spacing w:after="0" w:line="240" w:lineRule="auto"/>
        <w:jc w:val="both"/>
        <w:rPr>
          <w:i/>
          <w:noProof/>
          <w:lang w:val="fr-FR"/>
        </w:rPr>
      </w:pP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mysql -uroot -pbmc4ever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use radius;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SOURCE /etc/raddb/sql/mysql/schema.sql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exit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</w:p>
    <w:p w:rsid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sudo nano /etc/raddb/sql.conf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modifier le fichier comme suit :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# Connection info: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server = "localhost"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#port = 3306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login = "radius"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password = "radpass"</w:t>
      </w:r>
    </w:p>
    <w:p w:rsidR="00503331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# Database table configuration for everything except Oracle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radius_db = "radius"</w:t>
      </w:r>
    </w:p>
    <w:p w:rsidR="00503331" w:rsidRPr="00503331" w:rsidRDefault="00503331" w:rsidP="00503331">
      <w:pPr>
        <w:spacing w:after="0" w:line="240" w:lineRule="auto"/>
        <w:jc w:val="both"/>
        <w:rPr>
          <w:noProof/>
          <w:lang w:val="fr-FR"/>
        </w:rPr>
      </w:pP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sudo nano /etc/raddb/sites-available/default</w:t>
      </w:r>
    </w:p>
    <w:p w:rsidR="00503331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 xml:space="preserve">décommenter les lignes contenant "sql" dans les sections 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authorize{}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 xml:space="preserve">accounting {} 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session {}</w:t>
      </w:r>
    </w:p>
    <w:p w:rsidR="00503331" w:rsidRPr="00503331" w:rsidRDefault="00503331" w:rsidP="00503331">
      <w:pPr>
        <w:spacing w:after="0" w:line="240" w:lineRule="auto"/>
        <w:jc w:val="both"/>
        <w:rPr>
          <w:noProof/>
          <w:lang w:val="fr-FR"/>
        </w:rPr>
      </w:pPr>
    </w:p>
    <w:p w:rsidR="00EF6B4C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503331">
        <w:rPr>
          <w:noProof/>
          <w:lang w:val="fr-FR"/>
        </w:rPr>
        <w:t>sudo nano /etc/raddb/sites-available/inner-tunnel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 xml:space="preserve">décommenter les lignes contenant "sql" dans les sections 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authorize{}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session {}</w:t>
      </w:r>
    </w:p>
    <w:p w:rsidR="00EF6B4C" w:rsidRPr="00EF6B4C" w:rsidRDefault="00EF6B4C" w:rsidP="00503331">
      <w:pPr>
        <w:pStyle w:val="Paragraphedeliste"/>
        <w:jc w:val="both"/>
        <w:rPr>
          <w:noProof/>
          <w:lang w:val="fr-FR"/>
        </w:rPr>
      </w:pP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sudo nano /etc/raddb/clients.conf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changer la ligne secret = testing123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par secret = bmc4ever</w:t>
      </w:r>
    </w:p>
    <w:p w:rsidR="00EF6B4C" w:rsidRPr="00503331" w:rsidRDefault="00EF6B4C" w:rsidP="00503331">
      <w:pPr>
        <w:spacing w:after="0" w:line="240" w:lineRule="auto"/>
        <w:ind w:firstLine="708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ajouter un client comme suit :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client aruba {</w:t>
      </w:r>
    </w:p>
    <w:p w:rsidR="00EF6B4C" w:rsidRPr="00503331" w:rsidRDefault="00EF6B4C" w:rsidP="00503331">
      <w:pPr>
        <w:spacing w:after="0" w:line="240" w:lineRule="auto"/>
        <w:ind w:firstLine="360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ipaddr = ADRESSE_IP_CONTROLEUR_VIRTUEL;</w:t>
      </w:r>
    </w:p>
    <w:p w:rsidR="00503331" w:rsidRPr="00503331" w:rsidRDefault="00EF6B4C" w:rsidP="00503331">
      <w:pPr>
        <w:spacing w:after="0" w:line="240" w:lineRule="auto"/>
        <w:ind w:firstLine="360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shortname = aruba;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}</w:t>
      </w:r>
    </w:p>
    <w:p w:rsidR="00EF6B4C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lastRenderedPageBreak/>
        <w:t>service radiusd restart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mysql -uroot -pbmc4ever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use radius;</w:t>
      </w:r>
    </w:p>
    <w:p w:rsidR="00EF6B4C" w:rsidRPr="00EF6B4C" w:rsidRDefault="00EF6B4C" w:rsidP="00EF6B4C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INSERT INTO `radcheck` (`id`, `username`, `attribute`, `op`, `value`) VALUES (1,'test','User-Password',':=','test');</w:t>
      </w:r>
    </w:p>
    <w:p w:rsidR="00EF6B4C" w:rsidRPr="00503331" w:rsidRDefault="00EF6B4C" w:rsidP="00503331">
      <w:pPr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Lancer un test de connexion au serveur Radius</w:t>
      </w:r>
    </w:p>
    <w:p w:rsidR="00EF6B4C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radtest test test 127.0.0.1 0 bmc4ever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Si la connexion est validée, "rad_recv: Access-Accept" devrait s'afficher.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Si ce n'est pas le cas, il faut arrêter le serveur Radius :</w:t>
      </w:r>
    </w:p>
    <w:p w:rsidR="00EF6B4C" w:rsidRPr="00503331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service radiusd stop</w:t>
      </w:r>
    </w:p>
    <w:p w:rsidR="00EF6B4C" w:rsidRDefault="00EF6B4C" w:rsidP="00503331">
      <w:pPr>
        <w:spacing w:after="0" w:line="240" w:lineRule="auto"/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Lancer le debugger :</w:t>
      </w:r>
    </w:p>
    <w:p w:rsidR="00503331" w:rsidRPr="00503331" w:rsidRDefault="00503331" w:rsidP="00503331">
      <w:pPr>
        <w:spacing w:after="0" w:line="240" w:lineRule="auto"/>
        <w:jc w:val="both"/>
        <w:rPr>
          <w:i/>
          <w:noProof/>
          <w:lang w:val="fr-FR"/>
        </w:rPr>
      </w:pPr>
    </w:p>
    <w:p w:rsidR="00EF6B4C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radiusd -X</w:t>
      </w:r>
    </w:p>
    <w:p w:rsidR="00EF6B4C" w:rsidRPr="00503331" w:rsidRDefault="00EF6B4C" w:rsidP="00503331">
      <w:pPr>
        <w:jc w:val="both"/>
        <w:rPr>
          <w:i/>
          <w:noProof/>
          <w:lang w:val="fr-FR"/>
        </w:rPr>
      </w:pPr>
      <w:r w:rsidRPr="00503331">
        <w:rPr>
          <w:i/>
          <w:noProof/>
          <w:lang w:val="fr-FR"/>
        </w:rPr>
        <w:t>et relancer un test de connexion depuis un nouveau terminal Putty</w:t>
      </w:r>
    </w:p>
    <w:p w:rsidR="00E14963" w:rsidRPr="00503331" w:rsidRDefault="00EF6B4C" w:rsidP="00503331">
      <w:pPr>
        <w:pStyle w:val="Paragraphedeliste"/>
        <w:numPr>
          <w:ilvl w:val="0"/>
          <w:numId w:val="1"/>
        </w:numPr>
        <w:jc w:val="both"/>
        <w:rPr>
          <w:noProof/>
          <w:lang w:val="fr-FR"/>
        </w:rPr>
      </w:pPr>
      <w:r w:rsidRPr="00EF6B4C">
        <w:rPr>
          <w:noProof/>
          <w:lang w:val="fr-FR"/>
        </w:rPr>
        <w:t>radtest test test 127.0.0.1 0 bmc4ever</w:t>
      </w:r>
    </w:p>
    <w:p w:rsidR="00E14963" w:rsidRPr="00E14963" w:rsidRDefault="00D27F19" w:rsidP="00E14963">
      <w:pPr>
        <w:rPr>
          <w:rFonts w:ascii="Trebuchet MS" w:eastAsiaTheme="majorEastAsia" w:hAnsi="Trebuchet MS" w:cstheme="majorBidi"/>
          <w:noProof/>
          <w:color w:val="90C226"/>
          <w:sz w:val="32"/>
          <w:szCs w:val="32"/>
          <w:lang w:val="fr-FR"/>
        </w:rPr>
      </w:pPr>
      <w:r>
        <w:rPr>
          <w:rFonts w:ascii="Trebuchet MS" w:eastAsiaTheme="majorEastAsia" w:hAnsi="Trebuchet MS" w:cstheme="majorBidi"/>
          <w:noProof/>
          <w:color w:val="90C226"/>
          <w:sz w:val="32"/>
          <w:szCs w:val="32"/>
          <w:lang w:val="fr-FR"/>
        </w:rPr>
        <w:t xml:space="preserve"> </w:t>
      </w:r>
    </w:p>
    <w:p w:rsidR="00F17E01" w:rsidRPr="00184685" w:rsidRDefault="005440B9" w:rsidP="00F17E01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lastRenderedPageBreak/>
        <w:t xml:space="preserve">Fichier </w:t>
      </w:r>
      <w:r w:rsidR="00F17E01">
        <w:rPr>
          <w:rFonts w:ascii="Trebuchet MS" w:hAnsi="Trebuchet MS"/>
          <w:noProof/>
          <w:color w:val="90C226"/>
          <w:lang w:val="fr-FR"/>
        </w:rPr>
        <w:t>Auth.php</w:t>
      </w:r>
      <w:r w:rsidR="00F17E01">
        <w:rPr>
          <w:rFonts w:ascii="Trebuchet MS" w:hAnsi="Trebuchet MS"/>
          <w:noProof/>
          <w:color w:val="90C226"/>
          <w:lang w:val="fr-FR"/>
        </w:rPr>
        <w:tab/>
      </w:r>
    </w:p>
    <w:p w:rsidR="00F17E01" w:rsidRDefault="00613ACF" w:rsidP="00F17E01">
      <w:pPr>
        <w:rPr>
          <w:noProof/>
          <w:lang w:val="fr-FR"/>
        </w:rPr>
      </w:pPr>
      <w:bookmarkStart w:id="0" w:name="_GoBack"/>
      <w:r w:rsidRPr="00613ACF">
        <w:rPr>
          <w:rFonts w:ascii="Trebuchet MS" w:hAnsi="Trebuchet MS"/>
          <w:noProof/>
          <w:color w:val="90C226"/>
          <w:lang w:val="fr-FR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057E987C" wp14:editId="64AC82FE">
                <wp:simplePos x="0" y="0"/>
                <wp:positionH relativeFrom="margin">
                  <wp:posOffset>-633730</wp:posOffset>
                </wp:positionH>
                <wp:positionV relativeFrom="margin">
                  <wp:posOffset>1306195</wp:posOffset>
                </wp:positionV>
                <wp:extent cx="7313930" cy="5756910"/>
                <wp:effectExtent l="0" t="254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13930" cy="57569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&lt;?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$host="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localhost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$user="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aruba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$pass="ytadS6fELUEexRAf";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aruba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connect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$host, $user, $pass) or die("Pas de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au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serveur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mysql_select_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, 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 or die(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mysql_error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());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$query =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query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"SELECT * FROM configuration", 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nomSociete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$query,0,"nomSociete");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couleurFond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$query,0,"couleurFond");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passe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$query,0,"passe");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html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&gt;&lt;head&gt;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meta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charset="utf-8" /&gt;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meta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name="format-detection" content="telephone=no" /&gt;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meta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name="viewport" content="user-scalable=no, initial-scale=1, maximum-scale=1, minimum-scale=1, width=320, height=480, target-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densitydpi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=272" /&gt;     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&lt;script type="text/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"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src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js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/jquery.js"&gt;&lt;/script&gt;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&lt;/head&gt;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body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id="header" style="position: absolute; top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width:100%; height:20px; left:0; ba</w:t>
                            </w: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ckground-color:#565656;"&gt;&lt;/div&gt;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center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&gt;&lt;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img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src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="images/bmc2.png" style="margin-top:60px; margin-bottom:30px;"&gt;&lt;/center&gt; 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style="width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:100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%;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text-align:center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;"&gt;&lt;center&gt;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id="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style="width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:250px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; background-color:#FFFFFF; border: 3px solid #CCCCCC;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text-align:center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; margin-left:10%; margin-right:10%;box-shadow: 8px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8px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12px #999999;"&gt;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style="margin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:10px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;"&gt;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Bienvenue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sur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le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Wifi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invité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de &lt;b&gt;&lt;?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nomSociete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?&gt;&lt;/b&gt;&lt;/div&gt;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&lt;form method="POST" action="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validAuth.php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&lt;!--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email : &lt;input type="text" id="email"&gt;&lt;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&gt;&lt;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 --&gt;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style="margin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:10px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Veuillez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entrer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le mot de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passe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vous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avez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reçu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à la 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récéption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&gt;&lt;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br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type="password" id="password" name="password"&gt;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&lt;/div&gt;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id="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getPass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type="hidden" value="&lt;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</w:t>
                            </w: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cho 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passe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?&gt;" name="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getPass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type="submit" id="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value="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style="margin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</w:t>
                            </w: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10px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;"&gt;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&lt;/div&gt;&lt;/center&gt;&lt;/div&gt;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&lt;/form&gt;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id="footer" style="position: absolute; bottom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:0px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width:100%; height:20px; left:0; background-color:#565656;"&gt;&lt;/div&gt;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&lt;/body&gt;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&lt;/html&gt;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style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body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{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ab/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background-color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 &lt;?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couleurFond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?&gt;;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ab/>
                            </w:r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background-position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 center;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font-family</w:t>
                            </w:r>
                            <w:proofErr w:type="gram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:'Verdana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', '</w:t>
                            </w:r>
                            <w:proofErr w:type="spellStart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HelveticaNeue</w:t>
                            </w:r>
                            <w:proofErr w:type="spellEnd"/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', Helvetica, Arial, sans-serif;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  <w:p w:rsidR="00613ACF" w:rsidRPr="00613ACF" w:rsidRDefault="00613ACF" w:rsidP="00613ACF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613ACF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E987C" id="Forme automatique 2" o:spid="_x0000_s1026" style="position:absolute;margin-left:-49.9pt;margin-top:102.85pt;width:575.9pt;height:453.3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" o:allowincell="f" fillcolor="#90c226 [3204]" stroked="f">
                <v:textbox>
                  <w:txbxContent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&lt;?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$host="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localhost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$user="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aruba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$pass="ytadS6fELUEexRAf";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aruba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connect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$host, $user, $pass) or die("Pas de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au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serveur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mysql_select_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, 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 or die(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mysql_error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());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$query =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query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"SELECT * FROM configuration", 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nomSociete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$query,0,"nomSociete");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couleurFond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$query,0,"couleurFond");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passe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$query,0,"passe");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html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&gt;&lt;head&gt;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meta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charset="utf-8" /&gt;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meta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name="format-detection" content="telephone=no" /&gt;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meta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name="viewport" content="user-scalable=no, initial-scale=1, maximum-scale=1, minimum-scale=1, width=320, height=480, target-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densitydpi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=272" /&gt;     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&lt;script type="text/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javascript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"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src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js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/jquery.js"&gt;&lt;/script&gt;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&lt;/head&gt;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body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id="header" style="position: absolute; top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width:100%; height:20px; left:0; ba</w:t>
                      </w: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ckground-color:#565656;"&gt;&lt;/div&gt;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center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&gt;&lt;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img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src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="images/bmc2.png" style="margin-top:60px; margin-bottom:30px;"&gt;&lt;/center&gt; 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style="width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:100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%;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text-align:center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;"&gt;&lt;center&gt;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id="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style="width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:250px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; background-color:#FFFFFF; border: 3px solid #CCCCCC;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text-align:center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; margin-left:10%; margin-right:10%;box-shadow: 8px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8px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12px #999999;"&gt;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style="margin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:10px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;"&gt;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Bienvenue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sur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le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Wifi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invité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de &lt;b&gt;&lt;?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nomSociete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?&gt;&lt;/b&gt;&lt;/div&gt;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&lt;form method="POST" action="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validAuth.php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&lt;!--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email : &lt;input type="text" id="email"&gt;&lt;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&gt;&lt;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 --&gt;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style="margin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:10px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Veuillez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entrer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le mot de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passe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vous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avez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reçu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à la 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récéption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&gt;&lt;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br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type="password" id="password" name="password"&gt;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&lt;/div&gt;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id="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getPass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type="hidden" value="&lt;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</w:t>
                      </w: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cho 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passe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?&gt;" name="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getPass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type="submit" id="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value="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style="margin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</w:t>
                      </w: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10px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;"&gt;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&lt;/div&gt;&lt;/center&gt;&lt;/div&gt;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&lt;/form&gt;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id="footer" style="position: absolute; bottom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:0px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width:100%; height:20px; left:0; background-color:#565656;"&gt;&lt;/div&gt;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&lt;/body&gt;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&lt;/html&gt;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style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body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{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ab/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background-color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 &lt;?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couleurFond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?&gt;;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ab/>
                      </w:r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background-position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 center;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font-family</w:t>
                      </w:r>
                      <w:proofErr w:type="gram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:'Verdana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', '</w:t>
                      </w:r>
                      <w:proofErr w:type="spellStart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HelveticaNeue</w:t>
                      </w:r>
                      <w:proofErr w:type="spellEnd"/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', Helvetica, Arial, sans-serif;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}</w:t>
                      </w:r>
                    </w:p>
                    <w:p w:rsidR="00613ACF" w:rsidRPr="00613ACF" w:rsidRDefault="00613ACF" w:rsidP="00613ACF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613ACF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&lt;/style&gt;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bookmarkEnd w:id="0"/>
    <w:p w:rsidR="00613ACF" w:rsidRDefault="00613ACF">
      <w:pPr>
        <w:rPr>
          <w:rFonts w:ascii="Trebuchet MS" w:eastAsiaTheme="majorEastAsia" w:hAnsi="Trebuchet MS" w:cstheme="majorBidi"/>
          <w:noProof/>
          <w:color w:val="90C226"/>
          <w:sz w:val="32"/>
          <w:szCs w:val="32"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br w:type="page"/>
      </w:r>
    </w:p>
    <w:p w:rsidR="00F17E01" w:rsidRPr="00184685" w:rsidRDefault="00F32D62" w:rsidP="00613ACF">
      <w:pPr>
        <w:pStyle w:val="Titre1"/>
        <w:tabs>
          <w:tab w:val="center" w:pos="4680"/>
        </w:tabs>
        <w:rPr>
          <w:noProof/>
          <w:lang w:val="fr-FR"/>
        </w:rPr>
      </w:pPr>
      <w:r w:rsidRPr="00613ACF">
        <w:rPr>
          <w:rFonts w:ascii="Trebuchet MS" w:hAnsi="Trebuchet MS"/>
          <w:noProof/>
          <w:color w:val="90C226"/>
          <w:lang w:val="fr-FR"/>
        </w:rPr>
        <w:lastRenderedPageBreak/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44F2972F" wp14:editId="299ED14C">
                <wp:simplePos x="0" y="0"/>
                <wp:positionH relativeFrom="margin">
                  <wp:align>left</wp:align>
                </wp:positionH>
                <wp:positionV relativeFrom="margin">
                  <wp:posOffset>1251585</wp:posOffset>
                </wp:positionV>
                <wp:extent cx="7313930" cy="5756910"/>
                <wp:effectExtent l="0" t="2540" r="0" b="0"/>
                <wp:wrapSquare wrapText="bothSides"/>
                <wp:docPr id="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13930" cy="57569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&lt;?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extract(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$_POST);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$host="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localhost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$user="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aruba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$pass="ytadS6fELUEexRAf";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aruba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connect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$host, $user, $pass) or die("Pas de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au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serveur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mysql_select_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db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,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 or die(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mysql_error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());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$query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query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"SELECT * FROM configuration",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superPasse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$query,0,"superPasse");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queryUser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query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"SELECT * FROM users WHERE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passe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='$password'",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 or die(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mysql_errno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());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if(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queryUser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) {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$nom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$queryUser,0,"nom");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prenom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$queryUser,0,"prenom");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societe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$queryUser,0,"societe");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$username =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mysql_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result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(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$queryUser,0,"username");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  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nomGet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=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prenom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." 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".$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nom." 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".$</w:t>
                            </w:r>
                            <w:proofErr w:type="spellStart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societe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head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meta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name="viewport" content="user-scalable=no, initial-scale=1, maximum-scale=1, minimum-scale=1, width=320, height=480, target-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densitydpi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=320" /&gt;  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&lt;/head&gt;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id="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passConnect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style="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display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:none</w:t>
                            </w:r>
                            <w:proofErr w:type="spellEnd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;"&gt;&lt;?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superPasse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?&gt;&lt;/div&gt;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&lt;div style="margin-top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:150px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;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text-aling:center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; width:100%"&gt;&lt;center&gt;&lt;font color="#FFFFFF"&gt;&lt;b&gt;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en 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cour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...&lt;/b&gt;&lt;/font&gt;&lt;/center&gt;&lt;/div&gt;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style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body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{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ab/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background-position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 center;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font-family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:'Verdana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', '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HelveticaNeue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', Helvetica, Arial, sans-serif;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&lt;/style&gt;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&lt;form method="post" action="https://securelogin.arubanetworks.com/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cgi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-bin/login" name="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validConnexion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name="user" value="&lt;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$username; ?&gt;"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name="password" value="&lt;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$password; ?&gt;"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cmd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value="authenticate"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</w:t>
                            </w:r>
                            <w:proofErr w:type="spellStart"/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value="http://www.google.ch"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ip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value="&lt;</w:t>
                            </w:r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?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 xml:space="preserve"> echo $_SERVER['REMOTE_ADDR']; ?&gt;"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&lt;input name="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essid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 value="BMC-GUEST" type="hidden"&gt;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&lt;/form&gt;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&lt;script type="text/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"&gt;</w:t>
                            </w:r>
                          </w:p>
                          <w:p w:rsidR="00F32D62" w:rsidRPr="00F32D62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document.forms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[</w:t>
                            </w:r>
                            <w:proofErr w:type="gram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validConnexion</w:t>
                            </w:r>
                            <w:proofErr w:type="spellEnd"/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"].submit();</w:t>
                            </w:r>
                          </w:p>
                          <w:p w:rsidR="00F32D62" w:rsidRPr="00613ACF" w:rsidRDefault="00F32D62" w:rsidP="00F32D62">
                            <w:pPr>
                              <w:spacing w:after="0" w:line="240" w:lineRule="auto"/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</w:pPr>
                            <w:r w:rsidRPr="00F32D62">
                              <w:rPr>
                                <w:rFonts w:ascii="Verdana" w:eastAsiaTheme="majorEastAsia" w:hAnsi="Verdana" w:cstheme="majorBidi"/>
                                <w:i/>
                                <w:iCs/>
                                <w:color w:val="FFFFFF" w:themeColor="background1"/>
                                <w:sz w:val="14"/>
                                <w:szCs w:val="12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2972F" id="_x0000_s1027" style="position:absolute;margin-left:0;margin-top:98.55pt;width:575.9pt;height:453.3pt;rotation:90;z-index:25166131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" o:allowincell="f" fillcolor="#90c226 [3204]" stroked="f">
                <v:textbox>
                  <w:txbxContent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&lt;?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extract(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$_POST);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$host="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localhost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$user="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aruba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$pass="ytadS6fELUEexRAf";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aruba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connect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$host, $user, $pass) or die("Pas de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au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serveur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mysql_select_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db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,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 or die(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mysql_error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());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$query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query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"SELECT * FROM configuration",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superPasse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$query,0,"superPasse");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queryUser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query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"SELECT * FROM users WHERE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passe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='$password'",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 or die(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mysql_errno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());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if(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queryUser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) {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$nom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$queryUser,0,"nom");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prenom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$queryUser,0,"prenom");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societe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$queryUser,0,"societe");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$username =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mysql_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result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(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$queryUser,0,"username");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  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nomGet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=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prenom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." 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".$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nom." 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".$</w:t>
                      </w:r>
                      <w:proofErr w:type="spellStart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societe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}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head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meta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name="viewport" content="user-scalable=no, initial-scale=1, maximum-scale=1, minimum-scale=1, width=320, height=480, target-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densitydpi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=320" /&gt;  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&lt;/head&gt;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id="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passConnect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style="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display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:none</w:t>
                      </w:r>
                      <w:proofErr w:type="spellEnd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;"&gt;&lt;?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superPasse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?&gt;&lt;/div&gt;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&lt;div style="margin-top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:150px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;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text-aling:center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; width:100%"&gt;&lt;center&gt;&lt;font color="#FFFFFF"&gt;&lt;b&gt;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en 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cour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...&lt;/b&gt;&lt;/font&gt;&lt;/center&gt;&lt;/div&gt;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style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body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{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ab/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background-position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 center;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font-family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:'Verdana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', '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HelveticaNeue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', Helvetica, Arial, sans-serif;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}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&lt;/style&gt;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&lt;form method="post" action="https://securelogin.arubanetworks.com/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cgi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-bin/login" name="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validConnexion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name="user" value="&lt;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$username; ?&gt;"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name="password" value="&lt;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$password; ?&gt;"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cmd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value="authenticate"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</w:t>
                      </w:r>
                      <w:proofErr w:type="spellStart"/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url</w:t>
                      </w:r>
                      <w:proofErr w:type="spellEnd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value="http://www.google.ch"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ip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value="&lt;</w:t>
                      </w:r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?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php</w:t>
                      </w:r>
                      <w:proofErr w:type="spellEnd"/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 xml:space="preserve"> echo $_SERVER['REMOTE_ADDR']; ?&gt;"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&lt;input name="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essid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 value="BMC-GUEST" type="hidden"&gt;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&lt;/form&gt;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&lt;script type="text/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javascript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"&gt;</w:t>
                      </w:r>
                    </w:p>
                    <w:p w:rsidR="00F32D62" w:rsidRPr="00F32D62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proofErr w:type="spellStart"/>
                      <w:proofErr w:type="gram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document.forms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[</w:t>
                      </w:r>
                      <w:proofErr w:type="gram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</w:t>
                      </w:r>
                      <w:proofErr w:type="spellStart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validConnexion</w:t>
                      </w:r>
                      <w:proofErr w:type="spellEnd"/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"].submit();</w:t>
                      </w:r>
                    </w:p>
                    <w:p w:rsidR="00F32D62" w:rsidRPr="00613ACF" w:rsidRDefault="00F32D62" w:rsidP="00F32D62">
                      <w:pPr>
                        <w:spacing w:after="0" w:line="240" w:lineRule="auto"/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</w:pPr>
                      <w:r w:rsidRPr="00F32D62">
                        <w:rPr>
                          <w:rFonts w:ascii="Verdana" w:eastAsiaTheme="majorEastAsia" w:hAnsi="Verdana" w:cstheme="majorBidi"/>
                          <w:i/>
                          <w:iCs/>
                          <w:color w:val="FFFFFF" w:themeColor="background1"/>
                          <w:sz w:val="14"/>
                          <w:szCs w:val="12"/>
                        </w:rPr>
                        <w:t>&lt;/script&gt;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440B9">
        <w:rPr>
          <w:rFonts w:ascii="Trebuchet MS" w:hAnsi="Trebuchet MS"/>
          <w:noProof/>
          <w:color w:val="90C226"/>
          <w:lang w:val="fr-FR"/>
        </w:rPr>
        <w:t xml:space="preserve">Fichier </w:t>
      </w:r>
      <w:r w:rsidR="00F17E01">
        <w:rPr>
          <w:rFonts w:ascii="Trebuchet MS" w:hAnsi="Trebuchet MS"/>
          <w:noProof/>
          <w:color w:val="90C226"/>
          <w:lang w:val="fr-FR"/>
        </w:rPr>
        <w:t>validAuth.php</w:t>
      </w:r>
      <w:r w:rsidR="00F17E01">
        <w:rPr>
          <w:rFonts w:ascii="Trebuchet MS" w:hAnsi="Trebuchet MS"/>
          <w:noProof/>
          <w:color w:val="90C226"/>
          <w:lang w:val="fr-FR"/>
        </w:rPr>
        <w:tab/>
      </w:r>
    </w:p>
    <w:p w:rsidR="00F17E01" w:rsidRDefault="00F17E01" w:rsidP="00F17E01">
      <w:pPr>
        <w:rPr>
          <w:noProof/>
          <w:lang w:val="fr-FR"/>
        </w:rPr>
      </w:pPr>
    </w:p>
    <w:p w:rsidR="00F17E01" w:rsidRDefault="00F17E01" w:rsidP="00F17E01">
      <w:pPr>
        <w:rPr>
          <w:noProof/>
          <w:lang w:val="fr-FR"/>
        </w:rPr>
      </w:pPr>
    </w:p>
    <w:p w:rsidR="00F17E01" w:rsidRPr="00184685" w:rsidRDefault="00F17E01" w:rsidP="00F17E01">
      <w:pPr>
        <w:pStyle w:val="Titre1"/>
        <w:tabs>
          <w:tab w:val="center" w:pos="4680"/>
        </w:tabs>
        <w:rPr>
          <w:noProof/>
          <w:lang w:val="fr-FR"/>
        </w:rPr>
      </w:pPr>
      <w:r>
        <w:rPr>
          <w:rFonts w:ascii="Trebuchet MS" w:hAnsi="Trebuchet MS"/>
          <w:noProof/>
          <w:color w:val="90C226"/>
          <w:lang w:val="fr-FR"/>
        </w:rPr>
        <w:t>Informations</w:t>
      </w:r>
      <w:r>
        <w:rPr>
          <w:rFonts w:ascii="Trebuchet MS" w:hAnsi="Trebuchet MS"/>
          <w:noProof/>
          <w:color w:val="90C226"/>
          <w:lang w:val="fr-FR"/>
        </w:rPr>
        <w:tab/>
      </w:r>
    </w:p>
    <w:p w:rsidR="00F17E01" w:rsidRDefault="00F17E01" w:rsidP="00F17E01">
      <w:pPr>
        <w:ind w:left="708" w:hanging="708"/>
        <w:rPr>
          <w:noProof/>
          <w:lang w:val="fr-FR"/>
        </w:rPr>
      </w:pPr>
    </w:p>
    <w:p w:rsidR="00F17E01" w:rsidRDefault="00F17E01" w:rsidP="005440B9">
      <w:pPr>
        <w:rPr>
          <w:noProof/>
          <w:lang w:val="fr-FR"/>
        </w:rPr>
      </w:pPr>
      <w:r>
        <w:rPr>
          <w:noProof/>
          <w:lang w:val="fr-FR"/>
        </w:rPr>
        <w:t>Il faut adapter le code des deux pages de manières à correspondre avec la chart graphique du client et selon ses demandes. Il est également possible de créer une base de données qui enregistrera les</w:t>
      </w:r>
      <w:r w:rsidR="005440B9">
        <w:rPr>
          <w:noProof/>
          <w:lang w:val="fr-FR"/>
        </w:rPr>
        <w:t xml:space="preserve"> </w:t>
      </w:r>
      <w:r>
        <w:rPr>
          <w:noProof/>
          <w:lang w:val="fr-FR"/>
        </w:rPr>
        <w:t>connexion de tous les clients en récupèrant les informations désirée (Adresse MAC, IP, type de device,</w:t>
      </w:r>
      <w:r w:rsidR="005440B9">
        <w:rPr>
          <w:noProof/>
          <w:lang w:val="fr-FR"/>
        </w:rPr>
        <w:t xml:space="preserve"> </w:t>
      </w:r>
      <w:r>
        <w:rPr>
          <w:noProof/>
          <w:lang w:val="fr-FR"/>
        </w:rPr>
        <w:t>heure et date de connexion, etc…)</w:t>
      </w:r>
    </w:p>
    <w:p w:rsidR="005440B9" w:rsidRDefault="005440B9" w:rsidP="005440B9">
      <w:pPr>
        <w:rPr>
          <w:noProof/>
          <w:lang w:val="fr-FR"/>
        </w:rPr>
      </w:pPr>
    </w:p>
    <w:p w:rsidR="005440B9" w:rsidRPr="00F17E01" w:rsidRDefault="005440B9" w:rsidP="005440B9">
      <w:pPr>
        <w:rPr>
          <w:noProof/>
          <w:lang w:val="fr-FR"/>
        </w:rPr>
      </w:pPr>
      <w:r>
        <w:rPr>
          <w:noProof/>
          <w:lang w:val="fr-FR"/>
        </w:rPr>
        <w:t>Il est également possible de créer un mini système de gestion pour que le client change lui-même le mot de passe de connexion en le récupérant par exemple d’une base de donnée ou d’un fichier text se trouvant sur le réseau.</w:t>
      </w:r>
    </w:p>
    <w:sectPr w:rsidR="005440B9" w:rsidRPr="00F17E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0FCD"/>
    <w:multiLevelType w:val="hybridMultilevel"/>
    <w:tmpl w:val="53E60C86"/>
    <w:lvl w:ilvl="0" w:tplc="FE72118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01"/>
    <w:rsid w:val="00184685"/>
    <w:rsid w:val="003A73CA"/>
    <w:rsid w:val="00503331"/>
    <w:rsid w:val="005440B9"/>
    <w:rsid w:val="00613ACF"/>
    <w:rsid w:val="00D27F19"/>
    <w:rsid w:val="00E14963"/>
    <w:rsid w:val="00EF6B4C"/>
    <w:rsid w:val="00F17E01"/>
    <w:rsid w:val="00F3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B9B98-8355-4246-ACE2-B747AC78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963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4963"/>
    <w:rPr>
      <w:rFonts w:ascii="Courier New" w:eastAsia="Times New Roman" w:hAnsi="Courier New" w:cs="Courier New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va\AppData\Roaming\Microsoft\Templates\Conception%20Facette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Facette.dotx</Template>
  <TotalTime>973</TotalTime>
  <Pages>6</Pages>
  <Words>536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VALCESCHINI</dc:creator>
  <cp:keywords/>
  <cp:lastModifiedBy>Flavio VALCESCHINI</cp:lastModifiedBy>
  <cp:revision>5</cp:revision>
  <dcterms:created xsi:type="dcterms:W3CDTF">2013-09-11T09:39:00Z</dcterms:created>
  <dcterms:modified xsi:type="dcterms:W3CDTF">2013-09-19T06:13:00Z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